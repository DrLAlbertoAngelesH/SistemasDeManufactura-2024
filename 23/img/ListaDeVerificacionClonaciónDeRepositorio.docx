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A55D" w14:textId="22570734" w:rsidR="00576F7B" w:rsidRDefault="00576F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C25FC" wp14:editId="21631C4C">
                <wp:simplePos x="0" y="0"/>
                <wp:positionH relativeFrom="margin">
                  <wp:posOffset>19685</wp:posOffset>
                </wp:positionH>
                <wp:positionV relativeFrom="paragraph">
                  <wp:posOffset>-440347</wp:posOffset>
                </wp:positionV>
                <wp:extent cx="6820929" cy="63019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929" cy="63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10545" w14:textId="3F1E5FC2" w:rsidR="00576F7B" w:rsidRPr="00576F7B" w:rsidRDefault="00576F7B" w:rsidP="00576F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Lista de Verificación de </w:t>
                            </w:r>
                            <w:r w:rsidR="004300BC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Clonación de Repositorio</w:t>
                            </w: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y Visual Studio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Code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C25F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.55pt;margin-top:-34.65pt;width:537.1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" filled="f" stroked="f" strokeweight=".5pt">
                <v:textbox>
                  <w:txbxContent>
                    <w:p w14:paraId="1F610545" w14:textId="3F1E5FC2" w:rsidR="00576F7B" w:rsidRPr="00576F7B" w:rsidRDefault="00576F7B" w:rsidP="00576F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Lista de Verificación de </w:t>
                      </w:r>
                      <w:r w:rsidR="004300BC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Clonación de Repositorio</w:t>
                      </w: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en </w:t>
                      </w:r>
                      <w:proofErr w:type="spellStart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Github</w:t>
                      </w:r>
                      <w:proofErr w:type="spellEnd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y Visual Studio </w:t>
                      </w:r>
                      <w:proofErr w:type="spellStart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Code</w:t>
                      </w:r>
                      <w:proofErr w:type="spellEnd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830"/>
        <w:gridCol w:w="1843"/>
        <w:gridCol w:w="3827"/>
        <w:gridCol w:w="2268"/>
      </w:tblGrid>
      <w:tr w:rsidR="00802E46" w14:paraId="7271C405" w14:textId="77777777" w:rsidTr="00F25EA5">
        <w:trPr>
          <w:trHeight w:val="699"/>
        </w:trPr>
        <w:tc>
          <w:tcPr>
            <w:tcW w:w="2830" w:type="dxa"/>
            <w:vAlign w:val="center"/>
          </w:tcPr>
          <w:p w14:paraId="4A455766" w14:textId="755B57B7" w:rsidR="00802E46" w:rsidRPr="00135201" w:rsidRDefault="00802E46" w:rsidP="00576F7B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Procedimiento Estándar de Operación (SOP).</w:t>
            </w:r>
          </w:p>
        </w:tc>
        <w:tc>
          <w:tcPr>
            <w:tcW w:w="1843" w:type="dxa"/>
            <w:vMerge w:val="restart"/>
          </w:tcPr>
          <w:p w14:paraId="6136C1F0" w14:textId="00126442" w:rsidR="00802E46" w:rsidRPr="00135201" w:rsidRDefault="00802E46" w:rsidP="00563087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Responsable de la inspección:</w:t>
            </w:r>
          </w:p>
        </w:tc>
        <w:tc>
          <w:tcPr>
            <w:tcW w:w="3827" w:type="dxa"/>
            <w:vAlign w:val="center"/>
          </w:tcPr>
          <w:p w14:paraId="0CBB04E2" w14:textId="77777777" w:rsidR="00802E46" w:rsidRPr="00135201" w:rsidRDefault="00802E46" w:rsidP="00135201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No. Control: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21300476</w:t>
            </w:r>
          </w:p>
        </w:tc>
        <w:tc>
          <w:tcPr>
            <w:tcW w:w="2268" w:type="dxa"/>
            <w:vMerge w:val="restart"/>
            <w:vAlign w:val="center"/>
          </w:tcPr>
          <w:p w14:paraId="7DB70CC4" w14:textId="691664F9" w:rsidR="00802E46" w:rsidRDefault="00802E46" w:rsidP="00135201">
            <w:pPr>
              <w:pStyle w:val="Encabezad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F1DDDB" wp14:editId="2F4FA6CE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527685</wp:posOffset>
                  </wp:positionV>
                  <wp:extent cx="735330" cy="798830"/>
                  <wp:effectExtent l="0" t="0" r="7620" b="1270"/>
                  <wp:wrapNone/>
                  <wp:docPr id="2" name="Imagen 2" descr="Instituto Tecnológico de Querétaro | Queréta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stituto Tecnológico de Querétaro | Queréta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5201">
              <w:rPr>
                <w:rFonts w:ascii="Times New Roman" w:hAnsi="Times New Roman" w:cs="Times New Roman"/>
                <w:b w:val="0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5005DCFD" wp14:editId="6EEDAE9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23495</wp:posOffset>
                  </wp:positionV>
                  <wp:extent cx="1306195" cy="543560"/>
                  <wp:effectExtent l="0" t="0" r="8255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2E46" w14:paraId="3574E178" w14:textId="77777777" w:rsidTr="00F25EA5">
        <w:trPr>
          <w:trHeight w:val="606"/>
        </w:trPr>
        <w:tc>
          <w:tcPr>
            <w:tcW w:w="2830" w:type="dxa"/>
            <w:vAlign w:val="center"/>
          </w:tcPr>
          <w:p w14:paraId="1179E7BC" w14:textId="1B2C9A0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Sistemas de manufactura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0CBBCAC7" w14:textId="77777777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B5EDF9B" w14:textId="72CF8CF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Fecha de revisión:</w:t>
            </w:r>
          </w:p>
        </w:tc>
        <w:tc>
          <w:tcPr>
            <w:tcW w:w="2268" w:type="dxa"/>
            <w:vMerge/>
            <w:vAlign w:val="center"/>
          </w:tcPr>
          <w:p w14:paraId="21B4F056" w14:textId="77777777" w:rsidR="00802E46" w:rsidRDefault="00802E46" w:rsidP="00802E46">
            <w:pPr>
              <w:pStyle w:val="Encabezado"/>
              <w:jc w:val="center"/>
            </w:pPr>
          </w:p>
        </w:tc>
      </w:tr>
      <w:tr w:rsidR="00802E46" w14:paraId="5C125AF2" w14:textId="77777777" w:rsidTr="00F25EA5">
        <w:trPr>
          <w:trHeight w:val="350"/>
        </w:trPr>
        <w:tc>
          <w:tcPr>
            <w:tcW w:w="2830" w:type="dxa"/>
            <w:vAlign w:val="center"/>
          </w:tcPr>
          <w:p w14:paraId="5FFA8458" w14:textId="0D50DB41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Profesor: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Luis Alberto </w:t>
            </w:r>
            <w:proofErr w:type="spellStart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Angeles</w:t>
            </w:r>
            <w:proofErr w:type="spellEnd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28B41650" w14:textId="4CB54D44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FC8B595" w14:textId="79254B5F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Alumna: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Itzel Yamilet Rodríguez Zarate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14:paraId="71EAE9A5" w14:textId="77777777" w:rsidR="00802E46" w:rsidRDefault="00802E46" w:rsidP="00802E46">
            <w:pPr>
              <w:pStyle w:val="Encabezado"/>
              <w:jc w:val="center"/>
            </w:pPr>
          </w:p>
        </w:tc>
      </w:tr>
    </w:tbl>
    <w:p w14:paraId="687B17DC" w14:textId="77777777" w:rsidR="000E21A3" w:rsidRDefault="000E21A3" w:rsidP="00447D67">
      <w:pPr>
        <w:spacing w:after="0"/>
        <w:rPr>
          <w:noProof/>
          <w:lang w:val="es-MX"/>
        </w:rPr>
      </w:pPr>
    </w:p>
    <w:p w14:paraId="0B0FDADF" w14:textId="65FFAB6A" w:rsidR="00135201" w:rsidRPr="000E21A3" w:rsidRDefault="000E21A3" w:rsidP="000E21A3">
      <w:pPr>
        <w:pStyle w:val="Prrafodelista"/>
        <w:numPr>
          <w:ilvl w:val="0"/>
          <w:numId w:val="16"/>
        </w:numPr>
        <w:spacing w:after="0"/>
        <w:rPr>
          <w:noProof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Descripción de </w:t>
      </w:r>
      <w:r w:rsidR="005718A5">
        <w:rPr>
          <w:rFonts w:ascii="Times New Roman" w:hAnsi="Times New Roman" w:cs="Times New Roman"/>
          <w:noProof/>
          <w:sz w:val="24"/>
          <w:szCs w:val="24"/>
          <w:lang w:val="es-MX"/>
        </w:rPr>
        <w:t>Actividades.</w:t>
      </w:r>
      <w:r w:rsidR="005E7239" w:rsidRPr="000E21A3">
        <w:rPr>
          <w:noProof/>
          <w:lang w:val="es-MX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2621"/>
        <w:gridCol w:w="3032"/>
        <w:gridCol w:w="1936"/>
        <w:gridCol w:w="1303"/>
        <w:gridCol w:w="1241"/>
        <w:gridCol w:w="62"/>
      </w:tblGrid>
      <w:tr w:rsidR="00C24876" w14:paraId="5CFC04EA" w14:textId="77777777" w:rsidTr="004300BC">
        <w:trPr>
          <w:trHeight w:val="665"/>
        </w:trPr>
        <w:tc>
          <w:tcPr>
            <w:tcW w:w="567" w:type="dxa"/>
            <w:vAlign w:val="center"/>
          </w:tcPr>
          <w:p w14:paraId="5B9BD130" w14:textId="71CFD2E2" w:rsidR="002471A8" w:rsidRPr="00135201" w:rsidRDefault="00563087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</w:t>
            </w:r>
            <w:r w:rsidR="002471A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2621" w:type="dxa"/>
            <w:vAlign w:val="center"/>
          </w:tcPr>
          <w:p w14:paraId="052BCE0B" w14:textId="71516BA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ESPECIFICACIONES.</w:t>
            </w:r>
          </w:p>
        </w:tc>
        <w:tc>
          <w:tcPr>
            <w:tcW w:w="3032" w:type="dxa"/>
            <w:vAlign w:val="center"/>
          </w:tcPr>
          <w:p w14:paraId="43B313EB" w14:textId="154C4644" w:rsidR="002471A8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IMAGEN.</w:t>
            </w:r>
          </w:p>
        </w:tc>
        <w:tc>
          <w:tcPr>
            <w:tcW w:w="1936" w:type="dxa"/>
            <w:vAlign w:val="center"/>
          </w:tcPr>
          <w:p w14:paraId="0588E9E3" w14:textId="44C48F1D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DESCRIPCIÓN.</w:t>
            </w:r>
          </w:p>
        </w:tc>
        <w:tc>
          <w:tcPr>
            <w:tcW w:w="1303" w:type="dxa"/>
            <w:vAlign w:val="center"/>
          </w:tcPr>
          <w:p w14:paraId="7C8C3F34" w14:textId="6139E812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SÍ CUMPLE.</w:t>
            </w:r>
          </w:p>
        </w:tc>
        <w:tc>
          <w:tcPr>
            <w:tcW w:w="1303" w:type="dxa"/>
            <w:gridSpan w:val="2"/>
            <w:vAlign w:val="center"/>
          </w:tcPr>
          <w:p w14:paraId="2B61AB79" w14:textId="1E2AEA23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 CUMPLE.</w:t>
            </w:r>
          </w:p>
        </w:tc>
      </w:tr>
      <w:tr w:rsidR="00EC3034" w14:paraId="07DDA58D" w14:textId="77777777" w:rsidTr="009B52D5">
        <w:trPr>
          <w:gridAfter w:val="1"/>
          <w:wAfter w:w="58" w:type="dxa"/>
          <w:trHeight w:val="665"/>
        </w:trPr>
        <w:tc>
          <w:tcPr>
            <w:tcW w:w="10704" w:type="dxa"/>
            <w:gridSpan w:val="6"/>
            <w:shd w:val="clear" w:color="auto" w:fill="D9D9D9" w:themeFill="background1" w:themeFillShade="D9"/>
            <w:vAlign w:val="center"/>
          </w:tcPr>
          <w:p w14:paraId="414825C4" w14:textId="480FEF25" w:rsidR="002471A8" w:rsidRPr="00135201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Equipos y Hardware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</w:tr>
      <w:tr w:rsidR="00C24876" w14:paraId="48F89B7F" w14:textId="77777777" w:rsidTr="004300BC">
        <w:trPr>
          <w:trHeight w:val="1284"/>
        </w:trPr>
        <w:tc>
          <w:tcPr>
            <w:tcW w:w="567" w:type="dxa"/>
            <w:vAlign w:val="center"/>
          </w:tcPr>
          <w:p w14:paraId="546B6203" w14:textId="3769838A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</w:t>
            </w:r>
          </w:p>
        </w:tc>
        <w:tc>
          <w:tcPr>
            <w:tcW w:w="2621" w:type="dxa"/>
            <w:vAlign w:val="center"/>
          </w:tcPr>
          <w:p w14:paraId="4B557B8B" w14:textId="0270E295" w:rsidR="002471A8" w:rsidRPr="007865DF" w:rsidRDefault="002471A8" w:rsidP="007865D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Red wi-fi.</w:t>
            </w:r>
          </w:p>
        </w:tc>
        <w:tc>
          <w:tcPr>
            <w:tcW w:w="3032" w:type="dxa"/>
          </w:tcPr>
          <w:p w14:paraId="45D75C1F" w14:textId="470262CF" w:rsidR="002471A8" w:rsidRPr="007865DF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0F323A1" wp14:editId="17159C1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36195</wp:posOffset>
                  </wp:positionV>
                  <wp:extent cx="735377" cy="847725"/>
                  <wp:effectExtent l="0" t="0" r="762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5" r="18674"/>
                          <a:stretch/>
                        </pic:blipFill>
                        <pic:spPr bwMode="auto">
                          <a:xfrm>
                            <a:off x="0" y="0"/>
                            <a:ext cx="738950" cy="85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D5EA0A8" w14:textId="53A04080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noProof/>
                <w:sz w:val="24"/>
                <w:szCs w:val="24"/>
              </w:rPr>
              <w:t>Si usas Wi-Fi, asegúrate de que la señal sea fuerte y estable. Considera el uso de una conexión por cable para mayor estabilidad.</w:t>
            </w:r>
          </w:p>
        </w:tc>
        <w:tc>
          <w:tcPr>
            <w:tcW w:w="1303" w:type="dxa"/>
            <w:vAlign w:val="center"/>
          </w:tcPr>
          <w:p w14:paraId="29716AF9" w14:textId="708159CA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F21A66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5D75F1F5" w14:textId="77777777" w:rsidTr="004300BC">
        <w:trPr>
          <w:trHeight w:val="1274"/>
        </w:trPr>
        <w:tc>
          <w:tcPr>
            <w:tcW w:w="567" w:type="dxa"/>
            <w:vAlign w:val="center"/>
          </w:tcPr>
          <w:p w14:paraId="155BD11F" w14:textId="65E82497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</w:t>
            </w:r>
          </w:p>
        </w:tc>
        <w:tc>
          <w:tcPr>
            <w:tcW w:w="2621" w:type="dxa"/>
            <w:vAlign w:val="center"/>
          </w:tcPr>
          <w:p w14:paraId="622C924A" w14:textId="369BE2E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un procesador eficiente.</w:t>
            </w:r>
          </w:p>
          <w:p w14:paraId="04724343" w14:textId="004FE12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00CAC752" w14:textId="79285E87" w:rsidR="002471A8" w:rsidRPr="00135201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7B9C725" wp14:editId="3478BDC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96520</wp:posOffset>
                  </wp:positionV>
                  <wp:extent cx="1128713" cy="7524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2" b="12772"/>
                          <a:stretch/>
                        </pic:blipFill>
                        <pic:spPr bwMode="auto">
                          <a:xfrm>
                            <a:off x="0" y="0"/>
                            <a:ext cx="1128713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137D4D98" w14:textId="71F5E12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Procesador dual-core de 1 GHz o superior.</w:t>
            </w:r>
          </w:p>
          <w:p w14:paraId="756E2BCA" w14:textId="49166B14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Procesador de múltiples núcleos (quad-core)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2E8B18F0" w14:textId="224613B1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948807D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065C2928" w14:textId="77777777" w:rsidTr="004300BC">
        <w:trPr>
          <w:trHeight w:val="1398"/>
        </w:trPr>
        <w:tc>
          <w:tcPr>
            <w:tcW w:w="567" w:type="dxa"/>
            <w:vAlign w:val="center"/>
          </w:tcPr>
          <w:p w14:paraId="7FB3C34C" w14:textId="567EDDAB" w:rsidR="002471A8" w:rsidRPr="00135201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3</w:t>
            </w:r>
          </w:p>
        </w:tc>
        <w:tc>
          <w:tcPr>
            <w:tcW w:w="2621" w:type="dxa"/>
            <w:vAlign w:val="center"/>
          </w:tcPr>
          <w:p w14:paraId="515DA407" w14:textId="695233C1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</w:t>
            </w: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nta con Memoria RAM.</w:t>
            </w:r>
          </w:p>
          <w:p w14:paraId="10D026D6" w14:textId="7777777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77725802" w14:textId="77E2ADEF" w:rsidR="002471A8" w:rsidRPr="004F6058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37F0A92" wp14:editId="37F6CF0F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71120</wp:posOffset>
                  </wp:positionV>
                  <wp:extent cx="838200" cy="749993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23"/>
                          <a:stretch/>
                        </pic:blipFill>
                        <pic:spPr bwMode="auto">
                          <a:xfrm>
                            <a:off x="0" y="0"/>
                            <a:ext cx="838200" cy="74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75B9C638" w14:textId="7E4D52E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2 GB de RAM.</w:t>
            </w:r>
          </w:p>
          <w:p w14:paraId="72F6408F" w14:textId="7777777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4 GB o más.</w:t>
            </w:r>
          </w:p>
          <w:p w14:paraId="0167022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vAlign w:val="center"/>
          </w:tcPr>
          <w:p w14:paraId="1C6EA9A0" w14:textId="1E92D0F5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C6E1659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1BAE56C3" w14:textId="77777777" w:rsidTr="004300BC">
        <w:trPr>
          <w:trHeight w:val="973"/>
        </w:trPr>
        <w:tc>
          <w:tcPr>
            <w:tcW w:w="567" w:type="dxa"/>
            <w:vAlign w:val="center"/>
          </w:tcPr>
          <w:p w14:paraId="077F2A36" w14:textId="5C0ADFBB" w:rsidR="002471A8" w:rsidRPr="005718A5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4</w:t>
            </w:r>
          </w:p>
        </w:tc>
        <w:tc>
          <w:tcPr>
            <w:tcW w:w="2621" w:type="dxa"/>
            <w:vAlign w:val="center"/>
          </w:tcPr>
          <w:p w14:paraId="0193E836" w14:textId="2E582B3A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almacenamiento.</w:t>
            </w:r>
          </w:p>
          <w:p w14:paraId="4A3EBC32" w14:textId="08EFB867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443FEDE1" w14:textId="404897C9" w:rsidR="002471A8" w:rsidRPr="004F6058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5C6044F" wp14:editId="7A87133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43815</wp:posOffset>
                  </wp:positionV>
                  <wp:extent cx="932815" cy="552435"/>
                  <wp:effectExtent l="0" t="0" r="635" b="635"/>
                  <wp:wrapNone/>
                  <wp:docPr id="8" name="Imagen 8" descr="Unidades de almacenamiento de un PC: tipos y evolu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idades de almacenamiento de un PC: tipos y evolu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55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F6F374C" w14:textId="78A74646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Mínimo: 200 MB 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o más </w:t>
            </w: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de espacio libre en disco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63C6B1A3" w14:textId="67C94529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899B47F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EC3034" w14:paraId="778C057A" w14:textId="77777777" w:rsidTr="009B52D5">
        <w:trPr>
          <w:gridAfter w:val="1"/>
          <w:wAfter w:w="58" w:type="dxa"/>
          <w:trHeight w:val="973"/>
        </w:trPr>
        <w:tc>
          <w:tcPr>
            <w:tcW w:w="10704" w:type="dxa"/>
            <w:gridSpan w:val="6"/>
            <w:shd w:val="clear" w:color="auto" w:fill="D9D9D9" w:themeFill="background1" w:themeFillShade="D9"/>
            <w:vAlign w:val="center"/>
          </w:tcPr>
          <w:p w14:paraId="559CB301" w14:textId="6395B3B7" w:rsidR="00037E78" w:rsidRPr="006B6E8F" w:rsidRDefault="00037E78" w:rsidP="00037E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Software y Herramientas.</w:t>
            </w:r>
          </w:p>
        </w:tc>
      </w:tr>
      <w:tr w:rsidR="009B52D5" w14:paraId="1B8B5FB1" w14:textId="77777777" w:rsidTr="004300BC">
        <w:trPr>
          <w:trHeight w:val="1030"/>
        </w:trPr>
        <w:tc>
          <w:tcPr>
            <w:tcW w:w="567" w:type="dxa"/>
            <w:vAlign w:val="center"/>
          </w:tcPr>
          <w:p w14:paraId="258E2161" w14:textId="2835F761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5</w:t>
            </w:r>
          </w:p>
        </w:tc>
        <w:tc>
          <w:tcPr>
            <w:tcW w:w="2621" w:type="dxa"/>
            <w:vAlign w:val="center"/>
          </w:tcPr>
          <w:p w14:paraId="50BF7874" w14:textId="352D5279" w:rsidR="009B52D5" w:rsidRPr="00135201" w:rsidRDefault="009B52D5" w:rsidP="009B52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Sistema capaz.</w:t>
            </w:r>
          </w:p>
        </w:tc>
        <w:tc>
          <w:tcPr>
            <w:tcW w:w="3032" w:type="dxa"/>
          </w:tcPr>
          <w:p w14:paraId="4FB7693B" w14:textId="26C1C9C5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3664DED" wp14:editId="36C862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111760</wp:posOffset>
                  </wp:positionV>
                  <wp:extent cx="1647825" cy="1209675"/>
                  <wp:effectExtent l="0" t="0" r="9525" b="9525"/>
                  <wp:wrapNone/>
                  <wp:docPr id="15" name="Imagen 15" descr="Sistemas Operativos Tipos de Sistemas Operativos Usos e Histo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stemas Operativos Tipos de Sistemas Operativos Usos e Histo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6EDBE5F7" w14:textId="406E137B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tu sistema operativo y tus herramientas de desarrollo actualizadas para garantizar 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seguridad y compatibilidad.</w:t>
            </w:r>
          </w:p>
        </w:tc>
        <w:tc>
          <w:tcPr>
            <w:tcW w:w="1303" w:type="dxa"/>
            <w:vAlign w:val="center"/>
          </w:tcPr>
          <w:p w14:paraId="5C7CE07E" w14:textId="58A93826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BD2042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545A41A1" w14:textId="77777777" w:rsidTr="004300BC">
        <w:tc>
          <w:tcPr>
            <w:tcW w:w="567" w:type="dxa"/>
            <w:vAlign w:val="center"/>
          </w:tcPr>
          <w:p w14:paraId="0D25A266" w14:textId="3A1A97BA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6</w:t>
            </w:r>
          </w:p>
        </w:tc>
        <w:tc>
          <w:tcPr>
            <w:tcW w:w="2621" w:type="dxa"/>
            <w:vAlign w:val="center"/>
          </w:tcPr>
          <w:p w14:paraId="3F712EE5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navegador.</w:t>
            </w:r>
          </w:p>
          <w:p w14:paraId="1030058E" w14:textId="42C3AA66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7F3B3ED1" w14:textId="7420EF0A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7F4965" wp14:editId="642F7DC8">
                  <wp:extent cx="980511" cy="666750"/>
                  <wp:effectExtent l="0" t="0" r="0" b="0"/>
                  <wp:docPr id="9" name="Imagen 9" descr="Qué navegador usar en 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Qué navegador usar en 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01" cy="68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0CF9568C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Ejemplo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:</w:t>
            </w:r>
          </w:p>
          <w:p w14:paraId="232CED1D" w14:textId="5479FA1F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Google Chrome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Mozilla Firefox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Microsoft Edge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, Safari</w:t>
            </w:r>
          </w:p>
        </w:tc>
        <w:tc>
          <w:tcPr>
            <w:tcW w:w="1303" w:type="dxa"/>
            <w:vAlign w:val="center"/>
          </w:tcPr>
          <w:p w14:paraId="1D51D428" w14:textId="05121E9C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744C584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11A2BBD6" w14:textId="77777777" w:rsidTr="004300BC">
        <w:trPr>
          <w:trHeight w:val="1905"/>
        </w:trPr>
        <w:tc>
          <w:tcPr>
            <w:tcW w:w="567" w:type="dxa"/>
            <w:vAlign w:val="center"/>
          </w:tcPr>
          <w:p w14:paraId="17AB709F" w14:textId="3DC03B41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7</w:t>
            </w:r>
          </w:p>
        </w:tc>
        <w:tc>
          <w:tcPr>
            <w:tcW w:w="2621" w:type="dxa"/>
            <w:vAlign w:val="center"/>
          </w:tcPr>
          <w:p w14:paraId="2FAE067E" w14:textId="4785DA81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Instalado Visual Studio Code (VS Code).</w:t>
            </w:r>
          </w:p>
        </w:tc>
        <w:tc>
          <w:tcPr>
            <w:tcW w:w="3032" w:type="dxa"/>
          </w:tcPr>
          <w:p w14:paraId="70EF2F30" w14:textId="751C7049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F0C9029" wp14:editId="71D0B647">
                  <wp:extent cx="1397332" cy="1143000"/>
                  <wp:effectExtent l="0" t="0" r="0" b="0"/>
                  <wp:docPr id="11" name="Imagen 11" descr="Instalación del editor Visual Studio Code (VSCode) y de la extensión para 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stalación del editor Visual Studio Code (VSCode) y de la extensión para 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951" cy="115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55109BD" w14:textId="1DAAA909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Descargar e instalar desde el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sitio oficial.</w:t>
            </w:r>
          </w:p>
        </w:tc>
        <w:tc>
          <w:tcPr>
            <w:tcW w:w="1303" w:type="dxa"/>
            <w:vAlign w:val="center"/>
          </w:tcPr>
          <w:p w14:paraId="423BCE6A" w14:textId="0D912BFC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0B6A8CA8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73E8ADC2" w14:textId="77777777" w:rsidTr="004300BC">
        <w:tc>
          <w:tcPr>
            <w:tcW w:w="567" w:type="dxa"/>
            <w:vAlign w:val="center"/>
          </w:tcPr>
          <w:p w14:paraId="1AD82F06" w14:textId="6B7A6BAE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8</w:t>
            </w:r>
          </w:p>
        </w:tc>
        <w:tc>
          <w:tcPr>
            <w:tcW w:w="2621" w:type="dxa"/>
            <w:vAlign w:val="center"/>
          </w:tcPr>
          <w:p w14:paraId="45A0F082" w14:textId="61D8BD2C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nstal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do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 la extensión de GitHub para VS Code:</w:t>
            </w:r>
          </w:p>
        </w:tc>
        <w:tc>
          <w:tcPr>
            <w:tcW w:w="3032" w:type="dxa"/>
          </w:tcPr>
          <w:p w14:paraId="3EB3EDC7" w14:textId="41D90EB7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ECEE6" wp14:editId="667D591E">
                  <wp:extent cx="1659255" cy="1133475"/>
                  <wp:effectExtent l="0" t="0" r="0" b="9525"/>
                  <wp:docPr id="13" name="Imagen 13" descr="Aprende Git de manera sencilla. Capítulo 11: Git 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prende Git de manera sencilla. Capítulo 11: Git 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55" cy="11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71F6F84" w14:textId="22F2264C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Buscar e instalar la extensión "GitHub Pull Requests and Issues" desde el marketplace de extensiones de VS Code.</w:t>
            </w:r>
          </w:p>
        </w:tc>
        <w:tc>
          <w:tcPr>
            <w:tcW w:w="1303" w:type="dxa"/>
            <w:vAlign w:val="center"/>
          </w:tcPr>
          <w:p w14:paraId="4A379733" w14:textId="60EF4B0F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1B04F8D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3FB6DAF3" w14:textId="77777777" w:rsidTr="004300BC">
        <w:tc>
          <w:tcPr>
            <w:tcW w:w="567" w:type="dxa"/>
            <w:vAlign w:val="center"/>
          </w:tcPr>
          <w:p w14:paraId="38663DE5" w14:textId="2EA9557E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9</w:t>
            </w:r>
          </w:p>
        </w:tc>
        <w:tc>
          <w:tcPr>
            <w:tcW w:w="2621" w:type="dxa"/>
            <w:vAlign w:val="center"/>
          </w:tcPr>
          <w:p w14:paraId="45613D07" w14:textId="1AD55DCD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En nube 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Hub.</w:t>
            </w:r>
          </w:p>
        </w:tc>
        <w:tc>
          <w:tcPr>
            <w:tcW w:w="3032" w:type="dxa"/>
          </w:tcPr>
          <w:p w14:paraId="3286A477" w14:textId="067C2FDB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544A8BE" wp14:editId="160A661B">
                  <wp:extent cx="1651077" cy="92392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18" t="11889"/>
                          <a:stretch/>
                        </pic:blipFill>
                        <pic:spPr bwMode="auto">
                          <a:xfrm>
                            <a:off x="0" y="0"/>
                            <a:ext cx="1695174" cy="948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E6F1048" w14:textId="27FBCE8F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cualquier navegador capaz.</w:t>
            </w:r>
          </w:p>
        </w:tc>
        <w:tc>
          <w:tcPr>
            <w:tcW w:w="1303" w:type="dxa"/>
            <w:vAlign w:val="center"/>
          </w:tcPr>
          <w:p w14:paraId="45D072B9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8CDF181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0ACA06FC" w14:textId="77777777" w:rsidTr="004300BC">
        <w:tc>
          <w:tcPr>
            <w:tcW w:w="567" w:type="dxa"/>
            <w:vAlign w:val="center"/>
          </w:tcPr>
          <w:p w14:paraId="29F902DF" w14:textId="3CDD07D0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10</w:t>
            </w:r>
          </w:p>
        </w:tc>
        <w:tc>
          <w:tcPr>
            <w:tcW w:w="2621" w:type="dxa"/>
            <w:vAlign w:val="center"/>
          </w:tcPr>
          <w:p w14:paraId="50EFE214" w14:textId="640C776F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Correo Electrónico.</w:t>
            </w:r>
          </w:p>
        </w:tc>
        <w:tc>
          <w:tcPr>
            <w:tcW w:w="3032" w:type="dxa"/>
          </w:tcPr>
          <w:p w14:paraId="70FFC676" w14:textId="4D4EBB49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73B0D1" wp14:editId="51531ED6">
                  <wp:extent cx="1323975" cy="882609"/>
                  <wp:effectExtent l="0" t="0" r="0" b="0"/>
                  <wp:docPr id="14" name="Imagen 14" descr="Gmail: La fascinante evolución del gigante del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mail: La fascinante evolución del gigante del correo electrón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37" cy="90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DC0F488" w14:textId="7CD2DA92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acceso inmediato al corro electrónico.</w:t>
            </w:r>
          </w:p>
        </w:tc>
        <w:tc>
          <w:tcPr>
            <w:tcW w:w="1303" w:type="dxa"/>
            <w:vAlign w:val="center"/>
          </w:tcPr>
          <w:p w14:paraId="0E71C207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2D37FF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6FA9962F" w14:textId="77777777" w:rsidTr="004300BC">
        <w:tc>
          <w:tcPr>
            <w:tcW w:w="567" w:type="dxa"/>
            <w:vAlign w:val="center"/>
          </w:tcPr>
          <w:p w14:paraId="7D3427AA" w14:textId="310F6DCD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11</w:t>
            </w:r>
          </w:p>
        </w:tc>
        <w:tc>
          <w:tcPr>
            <w:tcW w:w="2621" w:type="dxa"/>
            <w:vAlign w:val="center"/>
          </w:tcPr>
          <w:p w14:paraId="54E2A9AE" w14:textId="6B1CB171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cuenta de GitHub.</w:t>
            </w:r>
          </w:p>
        </w:tc>
        <w:tc>
          <w:tcPr>
            <w:tcW w:w="3032" w:type="dxa"/>
          </w:tcPr>
          <w:p w14:paraId="475E3942" w14:textId="46D01A9C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99B581" wp14:editId="7BD4DFBD">
                  <wp:extent cx="1457325" cy="1670405"/>
                  <wp:effectExtent l="0" t="0" r="0" b="6350"/>
                  <wp:docPr id="17" name="Imagen 17" descr="Cómo crear una cuenta de GitHub - lafactoria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ómo crear una cuenta de GitHub - lafactoria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05" cy="169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6945B0B" w14:textId="3098599C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tener una cuenta de GitHub y de haber iniciado sesión en la extensión de GitHub en VS Code.</w:t>
            </w:r>
          </w:p>
        </w:tc>
        <w:tc>
          <w:tcPr>
            <w:tcW w:w="1303" w:type="dxa"/>
            <w:vAlign w:val="center"/>
          </w:tcPr>
          <w:p w14:paraId="54757EE0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A9134F6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44C9F8F5" w14:textId="77777777" w:rsidTr="004300BC">
        <w:tc>
          <w:tcPr>
            <w:tcW w:w="567" w:type="dxa"/>
            <w:vAlign w:val="center"/>
          </w:tcPr>
          <w:p w14:paraId="71F4B04D" w14:textId="7908D9EC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12</w:t>
            </w:r>
          </w:p>
        </w:tc>
        <w:tc>
          <w:tcPr>
            <w:tcW w:w="2621" w:type="dxa"/>
            <w:vAlign w:val="center"/>
          </w:tcPr>
          <w:p w14:paraId="531C6DD0" w14:textId="15D83F3F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Copias de Seguridad.</w:t>
            </w:r>
          </w:p>
        </w:tc>
        <w:tc>
          <w:tcPr>
            <w:tcW w:w="3032" w:type="dxa"/>
          </w:tcPr>
          <w:p w14:paraId="70C941E6" w14:textId="23FF106E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B261CD0" wp14:editId="502C0AA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370205</wp:posOffset>
                  </wp:positionV>
                  <wp:extent cx="1323838" cy="1181100"/>
                  <wp:effectExtent l="0" t="0" r="0" b="0"/>
                  <wp:wrapNone/>
                  <wp:docPr id="16" name="Imagen 16" descr="Las cinco razones por las que debes hacer una copia de seguridad, según el  Instituto Nacional de Ciber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Las cinco razones por las que debes hacer una copia de seguridad, según el  Instituto Nacional de Cibersegur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838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04AD9783" w14:textId="44A1F0F4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Implementa una estrategia de copias de seguridad para tus proyectos y datos importantes, ya sea en un disco externo, en la nube o mediante soluciones de respaldo automáticas.</w:t>
            </w:r>
          </w:p>
        </w:tc>
        <w:tc>
          <w:tcPr>
            <w:tcW w:w="1303" w:type="dxa"/>
            <w:vAlign w:val="center"/>
          </w:tcPr>
          <w:p w14:paraId="129A32FE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40A2E8CE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74979487" w14:textId="77777777" w:rsidTr="009B52D5">
        <w:trPr>
          <w:gridAfter w:val="1"/>
          <w:wAfter w:w="58" w:type="dxa"/>
          <w:trHeight w:val="827"/>
        </w:trPr>
        <w:tc>
          <w:tcPr>
            <w:tcW w:w="10704" w:type="dxa"/>
            <w:gridSpan w:val="6"/>
            <w:shd w:val="clear" w:color="auto" w:fill="D9D9D9" w:themeFill="background1" w:themeFillShade="D9"/>
            <w:vAlign w:val="center"/>
          </w:tcPr>
          <w:p w14:paraId="77723CE8" w14:textId="73F20F22" w:rsidR="009B52D5" w:rsidRPr="00AB6483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Energía y Batería.</w:t>
            </w:r>
          </w:p>
        </w:tc>
      </w:tr>
      <w:tr w:rsidR="009B52D5" w14:paraId="264B36D7" w14:textId="77777777" w:rsidTr="004300BC">
        <w:tc>
          <w:tcPr>
            <w:tcW w:w="567" w:type="dxa"/>
            <w:vAlign w:val="center"/>
          </w:tcPr>
          <w:p w14:paraId="36055AA2" w14:textId="21366D3F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13</w:t>
            </w:r>
          </w:p>
        </w:tc>
        <w:tc>
          <w:tcPr>
            <w:tcW w:w="2621" w:type="dxa"/>
            <w:vAlign w:val="center"/>
          </w:tcPr>
          <w:p w14:paraId="6B5C5010" w14:textId="61E36F3C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Batería en tu dispositivo.</w:t>
            </w:r>
          </w:p>
        </w:tc>
        <w:tc>
          <w:tcPr>
            <w:tcW w:w="3032" w:type="dxa"/>
          </w:tcPr>
          <w:p w14:paraId="76AC940D" w14:textId="31FD3BFE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AEB0C75" wp14:editId="41BA0DBA">
                  <wp:extent cx="1371600" cy="664918"/>
                  <wp:effectExtent l="0" t="0" r="0" b="1905"/>
                  <wp:docPr id="18" name="Imagen 18" descr="Cómo incrementar la vida de la batería de tu laptop &lt; HP TECH TAKES /... -  HP.com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ómo incrementar la vida de la batería de tu laptop &lt; HP TECH TAKES /... -  HP.com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44" cy="68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C19BB15" w14:textId="10570D79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Cargarlo o mantenerlo conectado durante el proceso.</w:t>
            </w:r>
          </w:p>
        </w:tc>
        <w:tc>
          <w:tcPr>
            <w:tcW w:w="1303" w:type="dxa"/>
            <w:vAlign w:val="center"/>
          </w:tcPr>
          <w:p w14:paraId="4F786E99" w14:textId="6C05F876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37B5ED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087AF074" w14:textId="77777777" w:rsidTr="004300BC">
        <w:tc>
          <w:tcPr>
            <w:tcW w:w="567" w:type="dxa"/>
            <w:vAlign w:val="center"/>
          </w:tcPr>
          <w:p w14:paraId="7536FD14" w14:textId="685F56D3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14</w:t>
            </w:r>
          </w:p>
        </w:tc>
        <w:tc>
          <w:tcPr>
            <w:tcW w:w="2621" w:type="dxa"/>
            <w:vAlign w:val="center"/>
          </w:tcPr>
          <w:p w14:paraId="5997E000" w14:textId="6D592881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Fuente de energía.</w:t>
            </w:r>
          </w:p>
        </w:tc>
        <w:tc>
          <w:tcPr>
            <w:tcW w:w="3032" w:type="dxa"/>
          </w:tcPr>
          <w:p w14:paraId="36F483B9" w14:textId="48687CF1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0A9EDDCF" wp14:editId="1B70640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48895</wp:posOffset>
                  </wp:positionV>
                  <wp:extent cx="1485900" cy="1381125"/>
                  <wp:effectExtent l="0" t="0" r="0" b="9525"/>
                  <wp:wrapNone/>
                  <wp:docPr id="20" name="Imagen 20" descr="1.952 Enchufe De Pared High Res Illustrations - Getty Images | Lampara,  Enchufe de tres terminales, C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.952 Enchufe De Pared High Res Illustrations - Getty Images | Lampara,  Enchufe de tres terminales, C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13912" wp14:editId="67FD4AB6">
                      <wp:extent cx="304800" cy="304800"/>
                      <wp:effectExtent l="0" t="0" r="0" b="0"/>
                      <wp:docPr id="19" name="Rectángulo 19" descr="1 Salida De Receptáculo Dúplex De 15 Amperios/125 V, Enchufe De Pared Para  Toma De Corriente Eléctrica, Resistente A Manipulaciones, Placa De Pared 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F4331" id="Rectángulo 19" o:spid="_x0000_s1026" alt="1 Salida De Receptáculo Dúplex De 15 Amperios/125 V, Enchufe De Pared Para  Toma De Corriente Eléctrica, Resistente A Manipulaciones, Placa De Pared 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3D49C9C" w14:textId="714228FC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19303107" w14:textId="4CFDC6EE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631CCFA9" w14:textId="527A8329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BB75C97" w14:textId="77777777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0D0ABA61" w14:textId="77777777" w:rsidR="009B52D5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6EA5AE7" w14:textId="4AF93FA3" w:rsidR="009B52D5" w:rsidRPr="008826EB" w:rsidRDefault="009B52D5" w:rsidP="009B52D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936" w:type="dxa"/>
          </w:tcPr>
          <w:p w14:paraId="32794408" w14:textId="55B8A04C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Tener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enchufe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cerca de tu posición.</w:t>
            </w:r>
          </w:p>
        </w:tc>
        <w:tc>
          <w:tcPr>
            <w:tcW w:w="1303" w:type="dxa"/>
            <w:vAlign w:val="center"/>
          </w:tcPr>
          <w:p w14:paraId="7133AD30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687F2D0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1D2E4191" w14:textId="77777777" w:rsidTr="009B52D5">
        <w:trPr>
          <w:gridAfter w:val="1"/>
          <w:wAfter w:w="58" w:type="dxa"/>
          <w:trHeight w:val="849"/>
        </w:trPr>
        <w:tc>
          <w:tcPr>
            <w:tcW w:w="10704" w:type="dxa"/>
            <w:gridSpan w:val="6"/>
            <w:shd w:val="clear" w:color="auto" w:fill="D9D9D9" w:themeFill="background1" w:themeFillShade="D9"/>
            <w:vAlign w:val="center"/>
          </w:tcPr>
          <w:p w14:paraId="23D77EF5" w14:textId="4E4A0FA6" w:rsidR="009B52D5" w:rsidRPr="00AB6483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Seguridad.</w:t>
            </w:r>
          </w:p>
        </w:tc>
      </w:tr>
      <w:tr w:rsidR="009B52D5" w14:paraId="15486CDA" w14:textId="77777777" w:rsidTr="004300BC">
        <w:tc>
          <w:tcPr>
            <w:tcW w:w="567" w:type="dxa"/>
            <w:vAlign w:val="center"/>
          </w:tcPr>
          <w:p w14:paraId="006830EB" w14:textId="16698F2D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15</w:t>
            </w:r>
          </w:p>
        </w:tc>
        <w:tc>
          <w:tcPr>
            <w:tcW w:w="2621" w:type="dxa"/>
            <w:vAlign w:val="center"/>
          </w:tcPr>
          <w:p w14:paraId="382959CC" w14:textId="3B0D4ED0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Antivirus y Seguridad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7FC74409" w14:textId="744B58A4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0D7D6E8B" wp14:editId="7F80122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207645</wp:posOffset>
                  </wp:positionV>
                  <wp:extent cx="1615321" cy="1009650"/>
                  <wp:effectExtent l="0" t="0" r="4445" b="0"/>
                  <wp:wrapNone/>
                  <wp:docPr id="21" name="Imagen 21" descr="Seguridad informática: Métodos de protección – El Pochublog de las  Pochuaventu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eguridad informática: Métodos de protección – El Pochublog de las  Pochuaventu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21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2566CA51" w14:textId="2B693FF4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6B6E8F">
              <w:rPr>
                <w:rFonts w:ascii="Times New Roman" w:hAnsi="Times New Roman" w:cs="Times New Roman"/>
                <w:noProof/>
                <w:sz w:val="24"/>
                <w:szCs w:val="24"/>
              </w:rPr>
              <w:t>segúrate de tener un software antivirus actualizado para proteger tu computadora contra malware y amenazas.</w:t>
            </w:r>
          </w:p>
        </w:tc>
        <w:tc>
          <w:tcPr>
            <w:tcW w:w="1303" w:type="dxa"/>
            <w:vAlign w:val="center"/>
          </w:tcPr>
          <w:p w14:paraId="736C5A2B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1ECC0E2C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07BE8542" w14:textId="77777777" w:rsidTr="009B52D5">
        <w:trPr>
          <w:gridAfter w:val="1"/>
          <w:wAfter w:w="58" w:type="dxa"/>
          <w:trHeight w:val="831"/>
        </w:trPr>
        <w:tc>
          <w:tcPr>
            <w:tcW w:w="10704" w:type="dxa"/>
            <w:gridSpan w:val="6"/>
            <w:shd w:val="clear" w:color="auto" w:fill="D9D9D9" w:themeFill="background1" w:themeFillShade="D9"/>
            <w:vAlign w:val="center"/>
          </w:tcPr>
          <w:p w14:paraId="2F130549" w14:textId="0A6B5D75" w:rsidR="009B52D5" w:rsidRPr="00AB6483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Ergonomía y zona de trabajo.</w:t>
            </w:r>
          </w:p>
        </w:tc>
      </w:tr>
      <w:tr w:rsidR="009B52D5" w14:paraId="7C4C5819" w14:textId="77777777" w:rsidTr="004300BC">
        <w:tc>
          <w:tcPr>
            <w:tcW w:w="567" w:type="dxa"/>
            <w:vAlign w:val="center"/>
          </w:tcPr>
          <w:p w14:paraId="1E940B3D" w14:textId="1CDE046A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16</w:t>
            </w:r>
          </w:p>
        </w:tc>
        <w:tc>
          <w:tcPr>
            <w:tcW w:w="2621" w:type="dxa"/>
            <w:vAlign w:val="center"/>
          </w:tcPr>
          <w:p w14:paraId="307FDF07" w14:textId="021E9860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EB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Iluminación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5EDF5CC" w14:textId="71011433" w:rsidR="009B52D5" w:rsidRPr="00AB6483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6D6064" wp14:editId="7F0DEC6A">
                  <wp:extent cx="1163622" cy="1504950"/>
                  <wp:effectExtent l="0" t="0" r="0" b="0"/>
                  <wp:docPr id="22" name="Imagen 22" descr="septiembre 2016 – SatirNet Safe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eptiembre 2016 – SatirNet Safe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0" r="10026"/>
                          <a:stretch/>
                        </pic:blipFill>
                        <pic:spPr bwMode="auto">
                          <a:xfrm>
                            <a:off x="0" y="0"/>
                            <a:ext cx="1181547" cy="152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49BEE67" w14:textId="480A15AA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que tu área de trabajo esté bien iluminada para evitar fatiga ocular.</w:t>
            </w:r>
          </w:p>
        </w:tc>
        <w:tc>
          <w:tcPr>
            <w:tcW w:w="1303" w:type="dxa"/>
            <w:vAlign w:val="center"/>
          </w:tcPr>
          <w:p w14:paraId="5D15BD9B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617DB7F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243E69D7" w14:textId="77777777" w:rsidTr="004300BC">
        <w:tc>
          <w:tcPr>
            <w:tcW w:w="567" w:type="dxa"/>
            <w:vAlign w:val="center"/>
          </w:tcPr>
          <w:p w14:paraId="2C1AEE07" w14:textId="42C9B0C7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17</w:t>
            </w:r>
          </w:p>
        </w:tc>
        <w:tc>
          <w:tcPr>
            <w:tcW w:w="2621" w:type="dxa"/>
            <w:vAlign w:val="center"/>
          </w:tcPr>
          <w:p w14:paraId="202A5D35" w14:textId="44A822CB" w:rsidR="009B52D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Ventilación y Temperatura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ACC2C41" w14:textId="05ED6674" w:rsidR="009B52D5" w:rsidRPr="00AB6483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CDF02" wp14:editId="49774138">
                  <wp:extent cx="1375317" cy="1409700"/>
                  <wp:effectExtent l="0" t="0" r="0" b="0"/>
                  <wp:docPr id="23" name="Imagen 23" descr="VENTILACIÓN EN EL ÁREA DE TRABAJO – Segu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VENTILACIÓN EN EL ÁREA DE TRABAJO – Segu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13" cy="141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4468BDB" w14:textId="54FB612F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Mantén un ambiente bien ventilado y a una temperatura confortable para trabajar durante largos períodos.</w:t>
            </w:r>
          </w:p>
        </w:tc>
        <w:tc>
          <w:tcPr>
            <w:tcW w:w="1303" w:type="dxa"/>
            <w:vAlign w:val="center"/>
          </w:tcPr>
          <w:p w14:paraId="716FFC9D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03B0BBE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6F191FBA" w14:textId="77777777" w:rsidTr="004300BC">
        <w:tc>
          <w:tcPr>
            <w:tcW w:w="567" w:type="dxa"/>
            <w:vAlign w:val="center"/>
          </w:tcPr>
          <w:p w14:paraId="76ADBF4A" w14:textId="773D2C52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18</w:t>
            </w:r>
          </w:p>
        </w:tc>
        <w:tc>
          <w:tcPr>
            <w:tcW w:w="2621" w:type="dxa"/>
            <w:vAlign w:val="center"/>
          </w:tcPr>
          <w:p w14:paraId="52D018B0" w14:textId="4518E25E" w:rsidR="009B52D5" w:rsidRPr="005718A5" w:rsidRDefault="009B52D5" w:rsidP="009B52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Documentación Necesaria.</w:t>
            </w:r>
          </w:p>
        </w:tc>
        <w:tc>
          <w:tcPr>
            <w:tcW w:w="3032" w:type="dxa"/>
          </w:tcPr>
          <w:p w14:paraId="16B00484" w14:textId="0A8CF722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EB800F" wp14:editId="26DEB94B">
                  <wp:extent cx="1562100" cy="1600200"/>
                  <wp:effectExtent l="0" t="0" r="0" b="0"/>
                  <wp:docPr id="24" name="Imagen 24" descr="19 documentos en word que puedes hacer por ti mis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9 documentos en word que puedes hacer por ti mis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F2FA4A8" w14:textId="77777777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actualizada la documentación de tus proyectos, como </w:t>
            </w:r>
          </w:p>
          <w:p w14:paraId="32020750" w14:textId="77777777" w:rsidR="009B52D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A8B1E5" w14:textId="51CC9F24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README.md, para facilitar el 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trabajo en equipo y la colaboración.</w:t>
            </w:r>
          </w:p>
        </w:tc>
        <w:tc>
          <w:tcPr>
            <w:tcW w:w="1303" w:type="dxa"/>
            <w:vAlign w:val="center"/>
          </w:tcPr>
          <w:p w14:paraId="144FF41A" w14:textId="5AAD6FD9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544CF4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9B52D5" w14:paraId="279156E6" w14:textId="77777777" w:rsidTr="004300BC">
        <w:tc>
          <w:tcPr>
            <w:tcW w:w="567" w:type="dxa"/>
            <w:vAlign w:val="center"/>
          </w:tcPr>
          <w:p w14:paraId="77EE1AAC" w14:textId="410F4257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20</w:t>
            </w:r>
          </w:p>
        </w:tc>
        <w:tc>
          <w:tcPr>
            <w:tcW w:w="2621" w:type="dxa"/>
            <w:vAlign w:val="center"/>
          </w:tcPr>
          <w:p w14:paraId="18A38853" w14:textId="06ACDF3B" w:rsidR="009B52D5" w:rsidRPr="005718A5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Configuración de la Oficina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07953DA9" w14:textId="0AB2F662" w:rsidR="009B52D5" w:rsidRPr="008826EB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7378E" wp14:editId="0CD01C6A">
                  <wp:extent cx="1800225" cy="1800225"/>
                  <wp:effectExtent l="0" t="0" r="9525" b="9525"/>
                  <wp:docPr id="25" name="Imagen 25" descr="Imágenes de Ergonomia Ordenador - Descarga gratuita e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ágenes de Ergonomia Ordenador - Descarga gratuita e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59B4698" w14:textId="79A9F126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Organiza tu espacio de trabajo para que sea cómodo y libre de distracciones. Ajusta la altura de tu silla y escritorio para mantener una postura adecuada.</w:t>
            </w:r>
          </w:p>
        </w:tc>
        <w:tc>
          <w:tcPr>
            <w:tcW w:w="1303" w:type="dxa"/>
            <w:vAlign w:val="center"/>
          </w:tcPr>
          <w:p w14:paraId="54B192BF" w14:textId="44BD84C5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B5784E0" w14:textId="77777777" w:rsidR="009B52D5" w:rsidRPr="00135201" w:rsidRDefault="009B52D5" w:rsidP="009B52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</w:tbl>
    <w:p w14:paraId="25C631FA" w14:textId="24347241" w:rsidR="008A6F05" w:rsidRPr="007E4DC2" w:rsidRDefault="008A6F05" w:rsidP="00447D67">
      <w:pPr>
        <w:spacing w:after="0"/>
        <w:rPr>
          <w:noProof/>
          <w:lang w:val="es-MX"/>
        </w:rPr>
      </w:pPr>
    </w:p>
    <w:sectPr w:rsidR="008A6F05" w:rsidRPr="007E4DC2" w:rsidSect="00576F7B">
      <w:footerReference w:type="default" r:id="rId29"/>
      <w:headerReference w:type="first" r:id="rId30"/>
      <w:pgSz w:w="11906" w:h="16838" w:code="9"/>
      <w:pgMar w:top="397" w:right="567" w:bottom="397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33E3" w14:textId="77777777" w:rsidR="00311C91" w:rsidRDefault="00311C91">
      <w:pPr>
        <w:spacing w:before="0" w:after="0"/>
      </w:pPr>
      <w:r>
        <w:separator/>
      </w:r>
    </w:p>
  </w:endnote>
  <w:endnote w:type="continuationSeparator" w:id="0">
    <w:p w14:paraId="6DBE6AEE" w14:textId="77777777" w:rsidR="00311C91" w:rsidRDefault="00311C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E76C" w14:textId="77777777" w:rsidR="000C2633" w:rsidRDefault="008A6F05">
    <w:pPr>
      <w:pStyle w:val="Piedepgina"/>
      <w:jc w:val="right"/>
    </w:pPr>
    <w:r>
      <w:rPr>
        <w:lang w:val="es-MX" w:bidi="es-MX"/>
      </w:rPr>
      <w:fldChar w:fldCharType="begin"/>
    </w:r>
    <w:r>
      <w:rPr>
        <w:lang w:val="es-MX" w:bidi="es-MX"/>
      </w:rPr>
      <w:instrText xml:space="preserve"> PAGE   \* MERGEFORMAT </w:instrText>
    </w:r>
    <w:r>
      <w:rPr>
        <w:lang w:val="es-MX" w:bidi="es-MX"/>
      </w:rPr>
      <w:fldChar w:fldCharType="separate"/>
    </w:r>
    <w:r>
      <w:rPr>
        <w:noProof/>
        <w:lang w:val="es-MX" w:bidi="es-MX"/>
      </w:rPr>
      <w:t>2</w:t>
    </w:r>
    <w:r>
      <w:rPr>
        <w:noProof/>
        <w:lang w:val="es-MX" w:bidi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0E30" w14:textId="77777777" w:rsidR="00311C91" w:rsidRDefault="00311C91">
      <w:pPr>
        <w:spacing w:before="0" w:after="0"/>
      </w:pPr>
      <w:r>
        <w:separator/>
      </w:r>
    </w:p>
  </w:footnote>
  <w:footnote w:type="continuationSeparator" w:id="0">
    <w:p w14:paraId="462C2090" w14:textId="77777777" w:rsidR="00311C91" w:rsidRDefault="00311C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770898"/>
      <w:docPartObj>
        <w:docPartGallery w:val="Page Numbers (Top of Page)"/>
        <w:docPartUnique/>
      </w:docPartObj>
    </w:sdtPr>
    <w:sdtContent>
      <w:p w14:paraId="422F199E" w14:textId="69187C03" w:rsidR="00576F7B" w:rsidRDefault="00576F7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CC6D1" w14:textId="5E04D8C7" w:rsidR="000C2633" w:rsidRDefault="000C2633" w:rsidP="00C23459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80746"/>
    <w:multiLevelType w:val="multilevel"/>
    <w:tmpl w:val="840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90A0E"/>
    <w:multiLevelType w:val="multilevel"/>
    <w:tmpl w:val="E73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218B"/>
    <w:multiLevelType w:val="hybridMultilevel"/>
    <w:tmpl w:val="AA9A8870"/>
    <w:lvl w:ilvl="0" w:tplc="56DE12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35D0"/>
    <w:multiLevelType w:val="hybridMultilevel"/>
    <w:tmpl w:val="2ABE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28686">
    <w:abstractNumId w:val="14"/>
  </w:num>
  <w:num w:numId="2" w16cid:durableId="1588003527">
    <w:abstractNumId w:val="10"/>
  </w:num>
  <w:num w:numId="3" w16cid:durableId="1133525683">
    <w:abstractNumId w:val="9"/>
  </w:num>
  <w:num w:numId="4" w16cid:durableId="2124419226">
    <w:abstractNumId w:val="8"/>
  </w:num>
  <w:num w:numId="5" w16cid:durableId="566770706">
    <w:abstractNumId w:val="7"/>
  </w:num>
  <w:num w:numId="6" w16cid:durableId="1832059180">
    <w:abstractNumId w:val="6"/>
  </w:num>
  <w:num w:numId="7" w16cid:durableId="1656295774">
    <w:abstractNumId w:val="5"/>
  </w:num>
  <w:num w:numId="8" w16cid:durableId="1983146869">
    <w:abstractNumId w:val="4"/>
  </w:num>
  <w:num w:numId="9" w16cid:durableId="1141267620">
    <w:abstractNumId w:val="3"/>
  </w:num>
  <w:num w:numId="10" w16cid:durableId="1713848315">
    <w:abstractNumId w:val="2"/>
  </w:num>
  <w:num w:numId="11" w16cid:durableId="1507671587">
    <w:abstractNumId w:val="1"/>
  </w:num>
  <w:num w:numId="12" w16cid:durableId="1681276706">
    <w:abstractNumId w:val="0"/>
  </w:num>
  <w:num w:numId="13" w16cid:durableId="629095957">
    <w:abstractNumId w:val="11"/>
  </w:num>
  <w:num w:numId="14" w16cid:durableId="715275444">
    <w:abstractNumId w:val="12"/>
  </w:num>
  <w:num w:numId="15" w16cid:durableId="1498879634">
    <w:abstractNumId w:val="15"/>
  </w:num>
  <w:num w:numId="16" w16cid:durableId="1016152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B2"/>
    <w:rsid w:val="00022E51"/>
    <w:rsid w:val="00037E78"/>
    <w:rsid w:val="000C2633"/>
    <w:rsid w:val="000E21A3"/>
    <w:rsid w:val="00115008"/>
    <w:rsid w:val="00135201"/>
    <w:rsid w:val="0015504D"/>
    <w:rsid w:val="001A40E4"/>
    <w:rsid w:val="001B2073"/>
    <w:rsid w:val="001B510A"/>
    <w:rsid w:val="001C09BA"/>
    <w:rsid w:val="001E59CF"/>
    <w:rsid w:val="001F6033"/>
    <w:rsid w:val="002471A8"/>
    <w:rsid w:val="00264964"/>
    <w:rsid w:val="00266425"/>
    <w:rsid w:val="002F1DBC"/>
    <w:rsid w:val="00311C91"/>
    <w:rsid w:val="003241AA"/>
    <w:rsid w:val="00342CDD"/>
    <w:rsid w:val="00363A6A"/>
    <w:rsid w:val="003D2290"/>
    <w:rsid w:val="003F627A"/>
    <w:rsid w:val="004300BC"/>
    <w:rsid w:val="00447D67"/>
    <w:rsid w:val="004A7307"/>
    <w:rsid w:val="004E1A15"/>
    <w:rsid w:val="004F6058"/>
    <w:rsid w:val="00503CEC"/>
    <w:rsid w:val="00504C08"/>
    <w:rsid w:val="00521A90"/>
    <w:rsid w:val="005429B8"/>
    <w:rsid w:val="005443BE"/>
    <w:rsid w:val="00563087"/>
    <w:rsid w:val="005718A5"/>
    <w:rsid w:val="00572D53"/>
    <w:rsid w:val="00576F7B"/>
    <w:rsid w:val="00581E6A"/>
    <w:rsid w:val="005E3543"/>
    <w:rsid w:val="005E7239"/>
    <w:rsid w:val="006228EE"/>
    <w:rsid w:val="00635407"/>
    <w:rsid w:val="0066002F"/>
    <w:rsid w:val="006A0C25"/>
    <w:rsid w:val="006B6E8F"/>
    <w:rsid w:val="00757DB2"/>
    <w:rsid w:val="00761239"/>
    <w:rsid w:val="007865DF"/>
    <w:rsid w:val="00786EBD"/>
    <w:rsid w:val="0079159B"/>
    <w:rsid w:val="00795023"/>
    <w:rsid w:val="007C1D57"/>
    <w:rsid w:val="007E4DC2"/>
    <w:rsid w:val="00802707"/>
    <w:rsid w:val="00802E46"/>
    <w:rsid w:val="008156CB"/>
    <w:rsid w:val="008527F0"/>
    <w:rsid w:val="00865C0D"/>
    <w:rsid w:val="00871A85"/>
    <w:rsid w:val="008826EB"/>
    <w:rsid w:val="008A6F05"/>
    <w:rsid w:val="008D3C9F"/>
    <w:rsid w:val="008F6E2B"/>
    <w:rsid w:val="009541C6"/>
    <w:rsid w:val="00973885"/>
    <w:rsid w:val="00991989"/>
    <w:rsid w:val="009A1DE9"/>
    <w:rsid w:val="009B52D5"/>
    <w:rsid w:val="009C7DE8"/>
    <w:rsid w:val="00A63436"/>
    <w:rsid w:val="00A670F2"/>
    <w:rsid w:val="00AB6483"/>
    <w:rsid w:val="00AB7066"/>
    <w:rsid w:val="00B04B78"/>
    <w:rsid w:val="00B42047"/>
    <w:rsid w:val="00B8392C"/>
    <w:rsid w:val="00BC7D19"/>
    <w:rsid w:val="00C07439"/>
    <w:rsid w:val="00C1717B"/>
    <w:rsid w:val="00C23459"/>
    <w:rsid w:val="00C24876"/>
    <w:rsid w:val="00C26D0F"/>
    <w:rsid w:val="00C5493D"/>
    <w:rsid w:val="00C70A0C"/>
    <w:rsid w:val="00C81617"/>
    <w:rsid w:val="00C97885"/>
    <w:rsid w:val="00C97DD1"/>
    <w:rsid w:val="00CA1C12"/>
    <w:rsid w:val="00CA7DE2"/>
    <w:rsid w:val="00CC571B"/>
    <w:rsid w:val="00D7348B"/>
    <w:rsid w:val="00DA2EA0"/>
    <w:rsid w:val="00DB6650"/>
    <w:rsid w:val="00E00E9F"/>
    <w:rsid w:val="00E553AA"/>
    <w:rsid w:val="00EA0EB4"/>
    <w:rsid w:val="00EC3034"/>
    <w:rsid w:val="00F25EA5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04C7A"/>
  <w15:chartTrackingRefBased/>
  <w15:docId w15:val="{52651E52-0DC6-42BD-BD50-581DB89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Ttulo1">
    <w:name w:val="heading 1"/>
    <w:basedOn w:val="Normal"/>
    <w:link w:val="Ttulo1C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convietas">
    <w:name w:val="List Bullet"/>
    <w:basedOn w:val="Normal"/>
    <w:uiPriority w:val="10"/>
    <w:pPr>
      <w:numPr>
        <w:numId w:val="3"/>
      </w:numPr>
    </w:pPr>
  </w:style>
  <w:style w:type="paragraph" w:styleId="Listaconnmeros">
    <w:name w:val="List Number"/>
    <w:basedOn w:val="Normal"/>
    <w:uiPriority w:val="10"/>
    <w:pPr>
      <w:numPr>
        <w:numId w:val="4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HAnsi"/>
      <w:lang w:eastAsia="en-US"/>
    </w:rPr>
  </w:style>
  <w:style w:type="paragraph" w:styleId="Sinespaciado">
    <w:name w:val="No Spacing"/>
    <w:uiPriority w:val="1"/>
    <w:semiHidden/>
    <w:unhideWhenUsed/>
    <w:qFormat/>
    <w:pPr>
      <w:spacing w:before="0" w:after="0"/>
    </w:p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outlineLvl w:val="9"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Tablanormal4">
    <w:name w:val="Plain Table 4"/>
    <w:basedOn w:val="Tab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Cs w:val="26"/>
    </w:rPr>
  </w:style>
  <w:style w:type="table" w:styleId="Tablanormal1">
    <w:name w:val="Plain Table 1"/>
    <w:basedOn w:val="Tabla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A40E4"/>
    <w:rPr>
      <w:i/>
      <w:iCs/>
      <w:color w:val="365F91" w:themeColor="accent1" w:themeShade="BF"/>
    </w:rPr>
  </w:style>
  <w:style w:type="paragraph" w:styleId="Textodebloque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5443BE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443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443BE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unhideWhenUsed/>
    <w:qFormat/>
    <w:rsid w:val="005443B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718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zel\AppData\Roaming\Microsoft\Templates\Formulario%20de%20descripci&#243;n%20de%20trabajo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descripción de trabajo</Template>
  <TotalTime>57</TotalTime>
  <Pages>4</Pages>
  <Words>421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yamilet rodriguez</dc:creator>
  <cp:keywords/>
  <dc:description/>
  <cp:lastModifiedBy>itzel yamilet rodriguez</cp:lastModifiedBy>
  <cp:revision>5</cp:revision>
  <dcterms:created xsi:type="dcterms:W3CDTF">2024-09-10T03:52:00Z</dcterms:created>
  <dcterms:modified xsi:type="dcterms:W3CDTF">2024-09-10T05:21:00Z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